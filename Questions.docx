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E3AB2" w14:textId="77777777" w:rsidR="00897DB9" w:rsidRDefault="00897DB9" w:rsidP="00897DB9">
      <w:pPr>
        <w:rPr>
          <w:rFonts w:hint="eastAsia"/>
        </w:rPr>
      </w:pPr>
    </w:p>
    <w:p w14:paraId="3CDA9CFE" w14:textId="2412734E" w:rsidR="00897DB9" w:rsidRDefault="00897DB9" w:rsidP="00897DB9">
      <w:pPr>
        <w:rPr>
          <w:rFonts w:hint="eastAsia"/>
        </w:rPr>
      </w:pPr>
      <w:r>
        <w:rPr>
          <w:rFonts w:hint="eastAsia"/>
        </w:rPr>
        <w:t>Questions</w:t>
      </w:r>
    </w:p>
    <w:p w14:paraId="3D342979" w14:textId="627D398A" w:rsidR="00EE685B" w:rsidRDefault="00EE685B" w:rsidP="007446FA">
      <w:pPr>
        <w:pStyle w:val="ListParagraph"/>
        <w:numPr>
          <w:ilvl w:val="0"/>
          <w:numId w:val="1"/>
        </w:numPr>
      </w:pPr>
      <w:r>
        <w:rPr>
          <w:rFonts w:hint="eastAsia"/>
        </w:rPr>
        <w:t>Describe the raw quote data.</w:t>
      </w:r>
      <w:r w:rsidR="007446FA">
        <w:rPr>
          <w:rFonts w:hint="eastAsia"/>
        </w:rPr>
        <w:t xml:space="preserve"> And h</w:t>
      </w:r>
      <w:r>
        <w:rPr>
          <w:rFonts w:hint="eastAsia"/>
        </w:rPr>
        <w:t>ow is quote-imbalance is computed from raw quote data?</w:t>
      </w:r>
    </w:p>
    <w:p w14:paraId="3F4F6870" w14:textId="518D574D" w:rsidR="007446FA" w:rsidRDefault="007446FA" w:rsidP="007446F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Describe the </w:t>
      </w:r>
      <w:r w:rsidR="00897DB9">
        <w:rPr>
          <w:rFonts w:hint="eastAsia"/>
        </w:rPr>
        <w:t xml:space="preserve">basic </w:t>
      </w:r>
      <w:r>
        <w:rPr>
          <w:rFonts w:hint="eastAsia"/>
        </w:rPr>
        <w:t xml:space="preserve">ideas of our model. </w:t>
      </w:r>
    </w:p>
    <w:p w14:paraId="5F217E60" w14:textId="3FD9B191" w:rsidR="00897DB9" w:rsidRDefault="00897DB9" w:rsidP="007446FA">
      <w:pPr>
        <w:pStyle w:val="ListParagraph"/>
        <w:numPr>
          <w:ilvl w:val="0"/>
          <w:numId w:val="1"/>
        </w:numPr>
      </w:pPr>
      <w:r>
        <w:rPr>
          <w:rFonts w:hint="eastAsia"/>
        </w:rPr>
        <w:t>Describe how our model prevents look-ahead mistake.</w:t>
      </w:r>
    </w:p>
    <w:p w14:paraId="730C6063" w14:textId="77777777" w:rsidR="00897DB9" w:rsidRDefault="00897DB9" w:rsidP="00897DB9">
      <w:pPr>
        <w:pStyle w:val="ListParagraph"/>
        <w:rPr>
          <w:rFonts w:hint="eastAsia"/>
        </w:rPr>
      </w:pPr>
    </w:p>
    <w:p w14:paraId="3B7D5307" w14:textId="1F65A4CC" w:rsidR="00177F03" w:rsidRDefault="00177F03" w:rsidP="00897DB9">
      <w:pPr>
        <w:rPr>
          <w:rFonts w:hint="eastAsia"/>
        </w:rPr>
      </w:pPr>
      <w:r>
        <w:rPr>
          <w:rFonts w:hint="eastAsia"/>
        </w:rPr>
        <w:t xml:space="preserve">To </w:t>
      </w:r>
      <w:r w:rsidR="00897DB9">
        <w:rPr>
          <w:rFonts w:hint="eastAsia"/>
        </w:rPr>
        <w:t>implement</w:t>
      </w:r>
    </w:p>
    <w:p w14:paraId="1A654EB7" w14:textId="16F95706" w:rsidR="00EE685B" w:rsidRDefault="00EE685B" w:rsidP="00EE685B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Search for real time news data sources, use </w:t>
      </w:r>
      <w:r w:rsidR="007446FA">
        <w:rPr>
          <w:rFonts w:hint="eastAsia"/>
        </w:rPr>
        <w:t xml:space="preserve">a </w:t>
      </w:r>
      <w:r>
        <w:rPr>
          <w:rFonts w:hint="eastAsia"/>
        </w:rPr>
        <w:t>web crawler to download real-time news data about individual stocks, and convert them into sentimental scores, which are used as additional node features.</w:t>
      </w:r>
    </w:p>
    <w:p w14:paraId="64827AA3" w14:textId="6CAD30A3" w:rsidR="00EE685B" w:rsidRDefault="007446FA" w:rsidP="00EE685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Add the ratio of today</w:t>
      </w:r>
      <w:r>
        <w:t>’</w:t>
      </w:r>
      <w:r>
        <w:rPr>
          <w:rFonts w:hint="eastAsia"/>
        </w:rPr>
        <w:t>s preopen to the average of past five business day</w:t>
      </w:r>
      <w:r>
        <w:t>’</w:t>
      </w:r>
      <w:r>
        <w:rPr>
          <w:rFonts w:hint="eastAsia"/>
        </w:rPr>
        <w:t xml:space="preserve">s preopen, and the ratio of current bin trade volume to the preopen volume </w:t>
      </w:r>
      <w:r w:rsidR="00EE685B">
        <w:rPr>
          <w:rFonts w:hint="eastAsia"/>
        </w:rPr>
        <w:t xml:space="preserve">as </w:t>
      </w:r>
      <w:r>
        <w:rPr>
          <w:rFonts w:hint="eastAsia"/>
        </w:rPr>
        <w:t>two</w:t>
      </w:r>
      <w:r w:rsidR="00EE685B">
        <w:rPr>
          <w:rFonts w:hint="eastAsia"/>
        </w:rPr>
        <w:t xml:space="preserve"> additional node feature</w:t>
      </w:r>
      <w:r>
        <w:rPr>
          <w:rFonts w:hint="eastAsia"/>
        </w:rPr>
        <w:t>s</w:t>
      </w:r>
      <w:r w:rsidR="00EE685B">
        <w:rPr>
          <w:rFonts w:hint="eastAsia"/>
        </w:rPr>
        <w:t xml:space="preserve">. </w:t>
      </w:r>
    </w:p>
    <w:sectPr w:rsidR="00EE685B" w:rsidSect="0086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3250"/>
    <w:multiLevelType w:val="hybridMultilevel"/>
    <w:tmpl w:val="7D06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030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5B"/>
    <w:rsid w:val="00002125"/>
    <w:rsid w:val="00006A72"/>
    <w:rsid w:val="00012DD2"/>
    <w:rsid w:val="0002033E"/>
    <w:rsid w:val="00022098"/>
    <w:rsid w:val="00032E60"/>
    <w:rsid w:val="000362FE"/>
    <w:rsid w:val="00036E1C"/>
    <w:rsid w:val="000435B1"/>
    <w:rsid w:val="00047CFB"/>
    <w:rsid w:val="000540EC"/>
    <w:rsid w:val="0005730E"/>
    <w:rsid w:val="000614D3"/>
    <w:rsid w:val="0006771B"/>
    <w:rsid w:val="00085C4E"/>
    <w:rsid w:val="00086463"/>
    <w:rsid w:val="00094A85"/>
    <w:rsid w:val="0009621F"/>
    <w:rsid w:val="000B0A47"/>
    <w:rsid w:val="000B6E2B"/>
    <w:rsid w:val="000C3AF1"/>
    <w:rsid w:val="000C677C"/>
    <w:rsid w:val="000D0B89"/>
    <w:rsid w:val="000D4DA9"/>
    <w:rsid w:val="000F4B36"/>
    <w:rsid w:val="000F7834"/>
    <w:rsid w:val="001053E2"/>
    <w:rsid w:val="001151E0"/>
    <w:rsid w:val="00116F01"/>
    <w:rsid w:val="001203EF"/>
    <w:rsid w:val="0012549D"/>
    <w:rsid w:val="00125D5C"/>
    <w:rsid w:val="0013190D"/>
    <w:rsid w:val="0013343C"/>
    <w:rsid w:val="001350F6"/>
    <w:rsid w:val="00137E0C"/>
    <w:rsid w:val="00142F12"/>
    <w:rsid w:val="00153038"/>
    <w:rsid w:val="00153F05"/>
    <w:rsid w:val="00161F95"/>
    <w:rsid w:val="00165486"/>
    <w:rsid w:val="00166F5E"/>
    <w:rsid w:val="001705A2"/>
    <w:rsid w:val="00172B2F"/>
    <w:rsid w:val="00173C71"/>
    <w:rsid w:val="00175020"/>
    <w:rsid w:val="00177F03"/>
    <w:rsid w:val="00183BC6"/>
    <w:rsid w:val="00186412"/>
    <w:rsid w:val="00191E02"/>
    <w:rsid w:val="00193DB0"/>
    <w:rsid w:val="001A0A26"/>
    <w:rsid w:val="001A2BE6"/>
    <w:rsid w:val="001B08CB"/>
    <w:rsid w:val="001B3DF0"/>
    <w:rsid w:val="001B3F5D"/>
    <w:rsid w:val="001C1BD8"/>
    <w:rsid w:val="001C2531"/>
    <w:rsid w:val="001C2B3A"/>
    <w:rsid w:val="001D03CB"/>
    <w:rsid w:val="001D17A1"/>
    <w:rsid w:val="001F203D"/>
    <w:rsid w:val="001F516B"/>
    <w:rsid w:val="00201DC7"/>
    <w:rsid w:val="0020247D"/>
    <w:rsid w:val="00203695"/>
    <w:rsid w:val="00220B7F"/>
    <w:rsid w:val="00226392"/>
    <w:rsid w:val="00231E79"/>
    <w:rsid w:val="002332CE"/>
    <w:rsid w:val="002358C4"/>
    <w:rsid w:val="002370FC"/>
    <w:rsid w:val="00237CD2"/>
    <w:rsid w:val="00242C71"/>
    <w:rsid w:val="002503C2"/>
    <w:rsid w:val="00256188"/>
    <w:rsid w:val="00256DD4"/>
    <w:rsid w:val="0027618E"/>
    <w:rsid w:val="00283F35"/>
    <w:rsid w:val="00285C46"/>
    <w:rsid w:val="0029338B"/>
    <w:rsid w:val="002958BC"/>
    <w:rsid w:val="00297DEA"/>
    <w:rsid w:val="002A0AF1"/>
    <w:rsid w:val="002A4553"/>
    <w:rsid w:val="002B13BA"/>
    <w:rsid w:val="002B2B16"/>
    <w:rsid w:val="002B2E3A"/>
    <w:rsid w:val="002B3854"/>
    <w:rsid w:val="002C362D"/>
    <w:rsid w:val="002D5290"/>
    <w:rsid w:val="002D5901"/>
    <w:rsid w:val="002E4D60"/>
    <w:rsid w:val="002E4E1D"/>
    <w:rsid w:val="002F5CD6"/>
    <w:rsid w:val="00315EEB"/>
    <w:rsid w:val="003201A1"/>
    <w:rsid w:val="003238C4"/>
    <w:rsid w:val="00326E74"/>
    <w:rsid w:val="0032750A"/>
    <w:rsid w:val="00352635"/>
    <w:rsid w:val="00356B56"/>
    <w:rsid w:val="00363351"/>
    <w:rsid w:val="00364475"/>
    <w:rsid w:val="003674C7"/>
    <w:rsid w:val="00367896"/>
    <w:rsid w:val="00371A2D"/>
    <w:rsid w:val="00375BC5"/>
    <w:rsid w:val="003806C9"/>
    <w:rsid w:val="003A0EE7"/>
    <w:rsid w:val="003A3E4F"/>
    <w:rsid w:val="003A7DEF"/>
    <w:rsid w:val="003B1A7A"/>
    <w:rsid w:val="003C68FC"/>
    <w:rsid w:val="003D0941"/>
    <w:rsid w:val="003D275B"/>
    <w:rsid w:val="003D7673"/>
    <w:rsid w:val="003E39CB"/>
    <w:rsid w:val="003E676D"/>
    <w:rsid w:val="003E785B"/>
    <w:rsid w:val="003F03C8"/>
    <w:rsid w:val="003F19AA"/>
    <w:rsid w:val="003F4408"/>
    <w:rsid w:val="00404DEB"/>
    <w:rsid w:val="00412DC5"/>
    <w:rsid w:val="004247F5"/>
    <w:rsid w:val="00432350"/>
    <w:rsid w:val="00432EC5"/>
    <w:rsid w:val="004411F3"/>
    <w:rsid w:val="00445F37"/>
    <w:rsid w:val="00447094"/>
    <w:rsid w:val="00454142"/>
    <w:rsid w:val="00465190"/>
    <w:rsid w:val="0046537F"/>
    <w:rsid w:val="00466DD0"/>
    <w:rsid w:val="004754BA"/>
    <w:rsid w:val="004806D0"/>
    <w:rsid w:val="0048714F"/>
    <w:rsid w:val="00487E19"/>
    <w:rsid w:val="00487E9C"/>
    <w:rsid w:val="004A7BE2"/>
    <w:rsid w:val="004B3603"/>
    <w:rsid w:val="004C1239"/>
    <w:rsid w:val="004C2492"/>
    <w:rsid w:val="004C30E8"/>
    <w:rsid w:val="004D2FD5"/>
    <w:rsid w:val="004E06F1"/>
    <w:rsid w:val="004E0954"/>
    <w:rsid w:val="004E3D2F"/>
    <w:rsid w:val="004E6B02"/>
    <w:rsid w:val="004E74B5"/>
    <w:rsid w:val="004F2E71"/>
    <w:rsid w:val="004F59CB"/>
    <w:rsid w:val="004F7231"/>
    <w:rsid w:val="00500018"/>
    <w:rsid w:val="005056CC"/>
    <w:rsid w:val="00505D6C"/>
    <w:rsid w:val="005108C8"/>
    <w:rsid w:val="00515E7C"/>
    <w:rsid w:val="00530AF5"/>
    <w:rsid w:val="00545A52"/>
    <w:rsid w:val="00562464"/>
    <w:rsid w:val="005664EA"/>
    <w:rsid w:val="00566C9D"/>
    <w:rsid w:val="00567A67"/>
    <w:rsid w:val="00570125"/>
    <w:rsid w:val="00572CA7"/>
    <w:rsid w:val="00574286"/>
    <w:rsid w:val="005748CB"/>
    <w:rsid w:val="00596554"/>
    <w:rsid w:val="005965E7"/>
    <w:rsid w:val="005B150C"/>
    <w:rsid w:val="005C5504"/>
    <w:rsid w:val="005C5C16"/>
    <w:rsid w:val="005D64B8"/>
    <w:rsid w:val="005F4356"/>
    <w:rsid w:val="00601065"/>
    <w:rsid w:val="00615015"/>
    <w:rsid w:val="00627F85"/>
    <w:rsid w:val="00635CB8"/>
    <w:rsid w:val="006369E8"/>
    <w:rsid w:val="006379D2"/>
    <w:rsid w:val="0064075A"/>
    <w:rsid w:val="00641DC0"/>
    <w:rsid w:val="00654A49"/>
    <w:rsid w:val="00654C5E"/>
    <w:rsid w:val="00662265"/>
    <w:rsid w:val="006675FA"/>
    <w:rsid w:val="00670CF7"/>
    <w:rsid w:val="00673D26"/>
    <w:rsid w:val="00675070"/>
    <w:rsid w:val="00675A21"/>
    <w:rsid w:val="00676119"/>
    <w:rsid w:val="006820B5"/>
    <w:rsid w:val="00684562"/>
    <w:rsid w:val="0069004B"/>
    <w:rsid w:val="006923A1"/>
    <w:rsid w:val="00697718"/>
    <w:rsid w:val="006A0A58"/>
    <w:rsid w:val="006A6032"/>
    <w:rsid w:val="006B09A5"/>
    <w:rsid w:val="006B1A90"/>
    <w:rsid w:val="006B363D"/>
    <w:rsid w:val="006C1DC4"/>
    <w:rsid w:val="006C23BA"/>
    <w:rsid w:val="00701BFD"/>
    <w:rsid w:val="00702BFB"/>
    <w:rsid w:val="00711CFD"/>
    <w:rsid w:val="00721A02"/>
    <w:rsid w:val="00742A44"/>
    <w:rsid w:val="007446FA"/>
    <w:rsid w:val="00744DFB"/>
    <w:rsid w:val="00745DC5"/>
    <w:rsid w:val="00746DCE"/>
    <w:rsid w:val="00750288"/>
    <w:rsid w:val="00750958"/>
    <w:rsid w:val="007568C9"/>
    <w:rsid w:val="007621D6"/>
    <w:rsid w:val="0076295D"/>
    <w:rsid w:val="0076371D"/>
    <w:rsid w:val="007700CF"/>
    <w:rsid w:val="007809D4"/>
    <w:rsid w:val="007B07E2"/>
    <w:rsid w:val="007D1B35"/>
    <w:rsid w:val="007D2D7A"/>
    <w:rsid w:val="007E4F79"/>
    <w:rsid w:val="007F114C"/>
    <w:rsid w:val="007F7939"/>
    <w:rsid w:val="008050F4"/>
    <w:rsid w:val="008066D7"/>
    <w:rsid w:val="0081433D"/>
    <w:rsid w:val="00816026"/>
    <w:rsid w:val="00817506"/>
    <w:rsid w:val="00817E0F"/>
    <w:rsid w:val="00820EE6"/>
    <w:rsid w:val="00832BFB"/>
    <w:rsid w:val="008352A6"/>
    <w:rsid w:val="008358C2"/>
    <w:rsid w:val="00842759"/>
    <w:rsid w:val="00842FCC"/>
    <w:rsid w:val="00853DD5"/>
    <w:rsid w:val="00860AB1"/>
    <w:rsid w:val="00864126"/>
    <w:rsid w:val="00864AF1"/>
    <w:rsid w:val="00866323"/>
    <w:rsid w:val="00867E6B"/>
    <w:rsid w:val="00871D73"/>
    <w:rsid w:val="008727C5"/>
    <w:rsid w:val="00884DF0"/>
    <w:rsid w:val="00896EDB"/>
    <w:rsid w:val="00897DB9"/>
    <w:rsid w:val="008A0300"/>
    <w:rsid w:val="008A2981"/>
    <w:rsid w:val="008B2285"/>
    <w:rsid w:val="008B2BA1"/>
    <w:rsid w:val="008B4740"/>
    <w:rsid w:val="008C27DD"/>
    <w:rsid w:val="008D71EB"/>
    <w:rsid w:val="008E1128"/>
    <w:rsid w:val="008E58AC"/>
    <w:rsid w:val="008E7683"/>
    <w:rsid w:val="008E7CF7"/>
    <w:rsid w:val="00905D56"/>
    <w:rsid w:val="009134E8"/>
    <w:rsid w:val="00931A49"/>
    <w:rsid w:val="00932FD7"/>
    <w:rsid w:val="009405F3"/>
    <w:rsid w:val="0095366C"/>
    <w:rsid w:val="009539B1"/>
    <w:rsid w:val="009559B6"/>
    <w:rsid w:val="00967440"/>
    <w:rsid w:val="009763E3"/>
    <w:rsid w:val="00986CB9"/>
    <w:rsid w:val="0099012D"/>
    <w:rsid w:val="00996849"/>
    <w:rsid w:val="009A4959"/>
    <w:rsid w:val="009B3B41"/>
    <w:rsid w:val="009B44B0"/>
    <w:rsid w:val="009D4519"/>
    <w:rsid w:val="009F3358"/>
    <w:rsid w:val="00A0233A"/>
    <w:rsid w:val="00A06B14"/>
    <w:rsid w:val="00A07FA5"/>
    <w:rsid w:val="00A15391"/>
    <w:rsid w:val="00A15EF8"/>
    <w:rsid w:val="00A20AAD"/>
    <w:rsid w:val="00A2219A"/>
    <w:rsid w:val="00A3408F"/>
    <w:rsid w:val="00A579B7"/>
    <w:rsid w:val="00A6299A"/>
    <w:rsid w:val="00A63995"/>
    <w:rsid w:val="00A6457E"/>
    <w:rsid w:val="00A71CDF"/>
    <w:rsid w:val="00A757D5"/>
    <w:rsid w:val="00A80CA4"/>
    <w:rsid w:val="00A85B07"/>
    <w:rsid w:val="00A87BE9"/>
    <w:rsid w:val="00AA0DA0"/>
    <w:rsid w:val="00AA4F94"/>
    <w:rsid w:val="00AA5237"/>
    <w:rsid w:val="00AA5BAC"/>
    <w:rsid w:val="00AB099A"/>
    <w:rsid w:val="00AC5100"/>
    <w:rsid w:val="00AD0305"/>
    <w:rsid w:val="00AD2EEA"/>
    <w:rsid w:val="00AE1C64"/>
    <w:rsid w:val="00AF5A6E"/>
    <w:rsid w:val="00B02B9D"/>
    <w:rsid w:val="00B03F5D"/>
    <w:rsid w:val="00B1026E"/>
    <w:rsid w:val="00B16E4E"/>
    <w:rsid w:val="00B250C8"/>
    <w:rsid w:val="00B4207F"/>
    <w:rsid w:val="00B5326A"/>
    <w:rsid w:val="00B66917"/>
    <w:rsid w:val="00B73840"/>
    <w:rsid w:val="00B809C0"/>
    <w:rsid w:val="00B83DA3"/>
    <w:rsid w:val="00B87DD9"/>
    <w:rsid w:val="00B938C8"/>
    <w:rsid w:val="00BA2270"/>
    <w:rsid w:val="00BB1178"/>
    <w:rsid w:val="00BB38EB"/>
    <w:rsid w:val="00BB5183"/>
    <w:rsid w:val="00BB552B"/>
    <w:rsid w:val="00BB5F42"/>
    <w:rsid w:val="00BB6271"/>
    <w:rsid w:val="00BE01C9"/>
    <w:rsid w:val="00BE092D"/>
    <w:rsid w:val="00BE3F2B"/>
    <w:rsid w:val="00BE66B6"/>
    <w:rsid w:val="00BF50F2"/>
    <w:rsid w:val="00C01106"/>
    <w:rsid w:val="00C06BF1"/>
    <w:rsid w:val="00C135B7"/>
    <w:rsid w:val="00C15E9D"/>
    <w:rsid w:val="00C220CB"/>
    <w:rsid w:val="00C22D8D"/>
    <w:rsid w:val="00C239D5"/>
    <w:rsid w:val="00C25E7D"/>
    <w:rsid w:val="00C32296"/>
    <w:rsid w:val="00C51315"/>
    <w:rsid w:val="00C5131F"/>
    <w:rsid w:val="00C5183B"/>
    <w:rsid w:val="00C5228B"/>
    <w:rsid w:val="00C54369"/>
    <w:rsid w:val="00C67BD1"/>
    <w:rsid w:val="00C77C93"/>
    <w:rsid w:val="00C83E69"/>
    <w:rsid w:val="00C86275"/>
    <w:rsid w:val="00CA0BFA"/>
    <w:rsid w:val="00CB4DE8"/>
    <w:rsid w:val="00CC2041"/>
    <w:rsid w:val="00CC70B7"/>
    <w:rsid w:val="00CD1F18"/>
    <w:rsid w:val="00CD53AC"/>
    <w:rsid w:val="00CE201B"/>
    <w:rsid w:val="00CE2995"/>
    <w:rsid w:val="00CF4AA6"/>
    <w:rsid w:val="00D01A3E"/>
    <w:rsid w:val="00D025AC"/>
    <w:rsid w:val="00D140BD"/>
    <w:rsid w:val="00D42499"/>
    <w:rsid w:val="00D46261"/>
    <w:rsid w:val="00D500EE"/>
    <w:rsid w:val="00D5482E"/>
    <w:rsid w:val="00D56E2A"/>
    <w:rsid w:val="00D57D94"/>
    <w:rsid w:val="00D72246"/>
    <w:rsid w:val="00D75B7B"/>
    <w:rsid w:val="00D76369"/>
    <w:rsid w:val="00D8282A"/>
    <w:rsid w:val="00D82C32"/>
    <w:rsid w:val="00D838BD"/>
    <w:rsid w:val="00D84AF8"/>
    <w:rsid w:val="00D84E50"/>
    <w:rsid w:val="00D92352"/>
    <w:rsid w:val="00D96966"/>
    <w:rsid w:val="00D96C82"/>
    <w:rsid w:val="00DB2DD7"/>
    <w:rsid w:val="00DB70F4"/>
    <w:rsid w:val="00DB7752"/>
    <w:rsid w:val="00DB7B3F"/>
    <w:rsid w:val="00DC43FA"/>
    <w:rsid w:val="00DD3768"/>
    <w:rsid w:val="00DD389A"/>
    <w:rsid w:val="00DD5DFE"/>
    <w:rsid w:val="00DE2639"/>
    <w:rsid w:val="00DE4F07"/>
    <w:rsid w:val="00DF5713"/>
    <w:rsid w:val="00E00597"/>
    <w:rsid w:val="00E05415"/>
    <w:rsid w:val="00E0670E"/>
    <w:rsid w:val="00E2095E"/>
    <w:rsid w:val="00E20BEF"/>
    <w:rsid w:val="00E20C97"/>
    <w:rsid w:val="00E2420A"/>
    <w:rsid w:val="00E25A7B"/>
    <w:rsid w:val="00E27138"/>
    <w:rsid w:val="00E32B95"/>
    <w:rsid w:val="00E3444B"/>
    <w:rsid w:val="00E37789"/>
    <w:rsid w:val="00E45892"/>
    <w:rsid w:val="00E67168"/>
    <w:rsid w:val="00E71CB7"/>
    <w:rsid w:val="00E72914"/>
    <w:rsid w:val="00E77BBA"/>
    <w:rsid w:val="00E77EB4"/>
    <w:rsid w:val="00EA08FD"/>
    <w:rsid w:val="00EA3CEF"/>
    <w:rsid w:val="00EA430E"/>
    <w:rsid w:val="00EA53B8"/>
    <w:rsid w:val="00EA6E82"/>
    <w:rsid w:val="00EC2617"/>
    <w:rsid w:val="00EC5078"/>
    <w:rsid w:val="00ED3F9F"/>
    <w:rsid w:val="00ED4685"/>
    <w:rsid w:val="00EE08D0"/>
    <w:rsid w:val="00EE5D15"/>
    <w:rsid w:val="00EE685B"/>
    <w:rsid w:val="00EF0B11"/>
    <w:rsid w:val="00EF1709"/>
    <w:rsid w:val="00EF3E23"/>
    <w:rsid w:val="00EF5800"/>
    <w:rsid w:val="00F00F55"/>
    <w:rsid w:val="00F06EEE"/>
    <w:rsid w:val="00F15B9F"/>
    <w:rsid w:val="00F24668"/>
    <w:rsid w:val="00F30493"/>
    <w:rsid w:val="00F554EF"/>
    <w:rsid w:val="00F661AB"/>
    <w:rsid w:val="00F72686"/>
    <w:rsid w:val="00F726D9"/>
    <w:rsid w:val="00F77C4B"/>
    <w:rsid w:val="00F854F9"/>
    <w:rsid w:val="00F90997"/>
    <w:rsid w:val="00F937A7"/>
    <w:rsid w:val="00F94265"/>
    <w:rsid w:val="00F96F6F"/>
    <w:rsid w:val="00F97702"/>
    <w:rsid w:val="00FA1819"/>
    <w:rsid w:val="00FA5D2E"/>
    <w:rsid w:val="00FD29FE"/>
    <w:rsid w:val="00FE4646"/>
    <w:rsid w:val="00FF6942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73AA"/>
  <w15:chartTrackingRefBased/>
  <w15:docId w15:val="{DE4FE464-0B4B-1F40-81C0-C719B825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a6244</dc:creator>
  <cp:keywords/>
  <dc:description/>
  <cp:lastModifiedBy>a6244</cp:lastModifiedBy>
  <cp:revision>1</cp:revision>
  <dcterms:created xsi:type="dcterms:W3CDTF">2024-06-28T12:36:00Z</dcterms:created>
  <dcterms:modified xsi:type="dcterms:W3CDTF">2024-06-28T13:16:00Z</dcterms:modified>
</cp:coreProperties>
</file>